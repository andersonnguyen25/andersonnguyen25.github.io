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E6E64" w14:textId="7810531A" w:rsidR="00B65FFE" w:rsidRPr="009E5010" w:rsidRDefault="00F809F2" w:rsidP="009E5010">
      <w:pPr>
        <w:jc w:val="center"/>
        <w:rPr>
          <w:b/>
        </w:rPr>
      </w:pPr>
      <w:r>
        <w:rPr>
          <w:b/>
        </w:rPr>
        <w:t>MGIS</w:t>
      </w:r>
      <w:r w:rsidR="004C66B8">
        <w:rPr>
          <w:b/>
        </w:rPr>
        <w:t>3315</w:t>
      </w:r>
      <w:r>
        <w:rPr>
          <w:b/>
        </w:rPr>
        <w:t>-</w:t>
      </w:r>
      <w:r w:rsidR="00AD2DE0">
        <w:rPr>
          <w:b/>
        </w:rPr>
        <w:t>ClassLabs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855"/>
      </w:tblGrid>
      <w:tr w:rsidR="00B65FFE" w14:paraId="22BD0AFB" w14:textId="77777777" w:rsidTr="00E204D3">
        <w:tc>
          <w:tcPr>
            <w:tcW w:w="4495" w:type="dxa"/>
          </w:tcPr>
          <w:p w14:paraId="66385865" w14:textId="5E829F00" w:rsidR="00B65FFE" w:rsidRPr="00D87B88" w:rsidRDefault="00B65FFE" w:rsidP="00CF5C59">
            <w:pPr>
              <w:rPr>
                <w:b/>
              </w:rPr>
            </w:pPr>
            <w:r w:rsidRPr="00D87B88">
              <w:rPr>
                <w:b/>
              </w:rPr>
              <w:t>Name:</w:t>
            </w:r>
            <w:r w:rsidR="0018598D">
              <w:rPr>
                <w:b/>
              </w:rPr>
              <w:t xml:space="preserve">  </w:t>
            </w:r>
          </w:p>
        </w:tc>
        <w:tc>
          <w:tcPr>
            <w:tcW w:w="4855" w:type="dxa"/>
          </w:tcPr>
          <w:p w14:paraId="1AA40E15" w14:textId="03391D14" w:rsidR="00B65FFE" w:rsidRPr="00D87B88" w:rsidRDefault="00B65FFE">
            <w:pPr>
              <w:rPr>
                <w:b/>
              </w:rPr>
            </w:pPr>
          </w:p>
        </w:tc>
      </w:tr>
      <w:tr w:rsidR="00B65FFE" w14:paraId="40D08A8F" w14:textId="77777777" w:rsidTr="00E204D3">
        <w:tc>
          <w:tcPr>
            <w:tcW w:w="4495" w:type="dxa"/>
          </w:tcPr>
          <w:p w14:paraId="74806703" w14:textId="0B58E97C" w:rsidR="00B65FFE" w:rsidRPr="00D87B88" w:rsidRDefault="00B65FFE" w:rsidP="00B65FFE">
            <w:pPr>
              <w:rPr>
                <w:b/>
              </w:rPr>
            </w:pPr>
            <w:proofErr w:type="spellStart"/>
            <w:r w:rsidRPr="00D87B88">
              <w:rPr>
                <w:b/>
              </w:rPr>
              <w:t>ClassLab</w:t>
            </w:r>
            <w:proofErr w:type="spellEnd"/>
            <w:r w:rsidR="00046A72">
              <w:rPr>
                <w:b/>
              </w:rPr>
              <w:t>(n)</w:t>
            </w:r>
            <w:r w:rsidR="00397747">
              <w:rPr>
                <w:b/>
              </w:rPr>
              <w:t>/date</w:t>
            </w:r>
            <w:r w:rsidRPr="00D87B88">
              <w:rPr>
                <w:b/>
              </w:rPr>
              <w:t xml:space="preserve">: </w:t>
            </w:r>
          </w:p>
          <w:p w14:paraId="495B005F" w14:textId="77777777" w:rsidR="00B65FFE" w:rsidRPr="00D87B88" w:rsidRDefault="00B65FFE">
            <w:pPr>
              <w:rPr>
                <w:b/>
              </w:rPr>
            </w:pPr>
          </w:p>
        </w:tc>
        <w:tc>
          <w:tcPr>
            <w:tcW w:w="4855" w:type="dxa"/>
          </w:tcPr>
          <w:p w14:paraId="432A1766" w14:textId="55222156" w:rsidR="00B65FFE" w:rsidRPr="00D87B88" w:rsidRDefault="00B65FFE">
            <w:pPr>
              <w:rPr>
                <w:b/>
              </w:rPr>
            </w:pPr>
          </w:p>
        </w:tc>
      </w:tr>
    </w:tbl>
    <w:p w14:paraId="40143571" w14:textId="028BFA36" w:rsidR="00B65FFE" w:rsidRDefault="00B65FFE"/>
    <w:p w14:paraId="714F8A64" w14:textId="0542ABB6" w:rsidR="00BB45B8" w:rsidRDefault="000D3121">
      <w:pPr>
        <w:rPr>
          <w:b/>
        </w:rPr>
      </w:pPr>
      <w:r>
        <w:rPr>
          <w:b/>
        </w:rPr>
        <w:t>Topic Name: What did you do in the class today?</w:t>
      </w:r>
    </w:p>
    <w:p w14:paraId="3E182679" w14:textId="77777777" w:rsidR="00BB45B8" w:rsidRDefault="00BB45B8">
      <w:pPr>
        <w:rPr>
          <w:b/>
        </w:rPr>
      </w:pPr>
    </w:p>
    <w:p w14:paraId="7BEF1D15" w14:textId="77777777" w:rsidR="00BB45B8" w:rsidRDefault="00BB45B8">
      <w:pPr>
        <w:rPr>
          <w:b/>
        </w:rPr>
      </w:pPr>
    </w:p>
    <w:p w14:paraId="4F0A8B1C" w14:textId="42A76837" w:rsidR="009E5010" w:rsidRPr="008639CC" w:rsidRDefault="009E5010">
      <w:pPr>
        <w:rPr>
          <w:b/>
        </w:rPr>
      </w:pPr>
      <w:r w:rsidRPr="008639CC">
        <w:rPr>
          <w:b/>
        </w:rPr>
        <w:t>Output Screenshot</w:t>
      </w:r>
      <w:r w:rsidR="008D26C8">
        <w:rPr>
          <w:b/>
        </w:rPr>
        <w:t xml:space="preserve"> </w:t>
      </w:r>
      <w:r w:rsidR="005A06BD">
        <w:rPr>
          <w:b/>
        </w:rPr>
        <w:t>(Crop</w:t>
      </w:r>
      <w:r w:rsidR="008D26C8">
        <w:rPr>
          <w:b/>
        </w:rPr>
        <w:t xml:space="preserve"> picture properly)</w:t>
      </w:r>
      <w:r w:rsidRPr="008639CC">
        <w:rPr>
          <w:b/>
        </w:rPr>
        <w:t>:</w:t>
      </w:r>
    </w:p>
    <w:p w14:paraId="3EC6C87A" w14:textId="11E1C04F" w:rsidR="009E5010" w:rsidRDefault="009E5010">
      <w:pPr>
        <w:rPr>
          <w:b/>
        </w:rPr>
      </w:pPr>
    </w:p>
    <w:p w14:paraId="1C9B4169" w14:textId="77777777" w:rsidR="00980EFC" w:rsidRPr="008639CC" w:rsidRDefault="00980EFC">
      <w:pPr>
        <w:rPr>
          <w:b/>
        </w:rPr>
      </w:pPr>
    </w:p>
    <w:p w14:paraId="56E31735" w14:textId="60FE29B0" w:rsidR="009E5010" w:rsidRPr="008639CC" w:rsidRDefault="009E5010">
      <w:pPr>
        <w:rPr>
          <w:b/>
        </w:rPr>
      </w:pPr>
    </w:p>
    <w:p w14:paraId="28476F23" w14:textId="77777777" w:rsidR="00B65FFE" w:rsidRDefault="00B65FFE"/>
    <w:p w14:paraId="4CC709D8" w14:textId="77777777" w:rsidR="00B65FFE" w:rsidRDefault="00B65FFE"/>
    <w:sectPr w:rsidR="00B6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A02F7"/>
    <w:multiLevelType w:val="hybridMultilevel"/>
    <w:tmpl w:val="DBFAC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438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2MDcxtTSwMDEyNzJW0lEKTi0uzszPAymwqAUA4jXU/ywAAAA="/>
  </w:docVars>
  <w:rsids>
    <w:rsidRoot w:val="004265B3"/>
    <w:rsid w:val="00046A72"/>
    <w:rsid w:val="000B7198"/>
    <w:rsid w:val="000D3121"/>
    <w:rsid w:val="0018598D"/>
    <w:rsid w:val="002D7075"/>
    <w:rsid w:val="003564E6"/>
    <w:rsid w:val="00397747"/>
    <w:rsid w:val="003D5650"/>
    <w:rsid w:val="004265B3"/>
    <w:rsid w:val="004427D2"/>
    <w:rsid w:val="004817EE"/>
    <w:rsid w:val="004C66B8"/>
    <w:rsid w:val="004E73C3"/>
    <w:rsid w:val="004F03F0"/>
    <w:rsid w:val="004F16DB"/>
    <w:rsid w:val="00525A9C"/>
    <w:rsid w:val="00597341"/>
    <w:rsid w:val="005A06BD"/>
    <w:rsid w:val="006A06F9"/>
    <w:rsid w:val="006D1DB5"/>
    <w:rsid w:val="00714769"/>
    <w:rsid w:val="00731310"/>
    <w:rsid w:val="007C7C56"/>
    <w:rsid w:val="008639CC"/>
    <w:rsid w:val="008D26C8"/>
    <w:rsid w:val="00914438"/>
    <w:rsid w:val="00980EFC"/>
    <w:rsid w:val="009E5010"/>
    <w:rsid w:val="00A176D3"/>
    <w:rsid w:val="00A32313"/>
    <w:rsid w:val="00A63C17"/>
    <w:rsid w:val="00AD2DE0"/>
    <w:rsid w:val="00B65FFE"/>
    <w:rsid w:val="00BB45B8"/>
    <w:rsid w:val="00BE3EFA"/>
    <w:rsid w:val="00CF5C59"/>
    <w:rsid w:val="00D26FC7"/>
    <w:rsid w:val="00D87B88"/>
    <w:rsid w:val="00DB2B60"/>
    <w:rsid w:val="00DC500B"/>
    <w:rsid w:val="00E204D3"/>
    <w:rsid w:val="00E95050"/>
    <w:rsid w:val="00F02CEF"/>
    <w:rsid w:val="00F06ABD"/>
    <w:rsid w:val="00F32D49"/>
    <w:rsid w:val="00F63D23"/>
    <w:rsid w:val="00F809F2"/>
    <w:rsid w:val="00F91285"/>
    <w:rsid w:val="00FD058D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5605"/>
  <w15:chartTrackingRefBased/>
  <w15:docId w15:val="{5571983F-946C-4629-B62B-EFEE6C3B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5A9C"/>
    <w:pPr>
      <w:ind w:left="720"/>
      <w:contextualSpacing/>
    </w:pPr>
  </w:style>
  <w:style w:type="paragraph" w:styleId="Revision">
    <w:name w:val="Revision"/>
    <w:hidden/>
    <w:uiPriority w:val="99"/>
    <w:semiHidden/>
    <w:rsid w:val="000B71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17</TotalTime>
  <Pages>1</Pages>
  <Words>23</Words>
  <Characters>127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Rathor</dc:creator>
  <cp:keywords/>
  <dc:description/>
  <cp:lastModifiedBy>S R</cp:lastModifiedBy>
  <cp:revision>25</cp:revision>
  <dcterms:created xsi:type="dcterms:W3CDTF">2019-08-28T22:07:00Z</dcterms:created>
  <dcterms:modified xsi:type="dcterms:W3CDTF">2024-08-27T19:45:00Z</dcterms:modified>
</cp:coreProperties>
</file>